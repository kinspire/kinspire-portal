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F534C7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</w:tr>
      <w:tr w:rsidR="00F534C7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6"/>
              </w:rPr>
            </w:pPr>
          </w:p>
        </w:tc>
      </w:tr>
      <w:tr w:rsidR="00F534C7">
        <w:trPr>
          <w:trHeight w:hRule="exact" w:val="115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F534C7" w:rsidRDefault="00F534C7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F534C7" w:rsidRDefault="00F534C7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F534C7" w:rsidRDefault="00F534C7">
            <w:pPr>
              <w:pStyle w:val="NoSpacing"/>
              <w:rPr>
                <w:sz w:val="10"/>
                <w:szCs w:val="8"/>
              </w:rPr>
            </w:pPr>
          </w:p>
        </w:tc>
      </w:tr>
      <w:tr w:rsidR="00F534C7">
        <w:trPr>
          <w:trHeight w:hRule="exact" w:val="86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9"/>
                <w:szCs w:val="9"/>
              </w:rPr>
            </w:pPr>
          </w:p>
        </w:tc>
      </w:tr>
      <w:tr w:rsidR="00F534C7">
        <w:trPr>
          <w:trHeight w:hRule="exact" w:val="20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F534C7" w:rsidRDefault="00F534C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F534C7" w:rsidRDefault="00F534C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F534C7" w:rsidRDefault="00F534C7">
            <w:pPr>
              <w:pStyle w:val="NoSpacing"/>
              <w:rPr>
                <w:sz w:val="2"/>
                <w:szCs w:val="2"/>
              </w:rPr>
            </w:pPr>
          </w:p>
        </w:tc>
      </w:tr>
      <w:tr w:rsidR="00F534C7">
        <w:trPr>
          <w:trHeight w:hRule="exact" w:val="50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4"/>
                <w:szCs w:val="8"/>
              </w:rPr>
            </w:pPr>
          </w:p>
        </w:tc>
      </w:tr>
      <w:tr w:rsidR="00F534C7">
        <w:trPr>
          <w:trHeight w:hRule="exact" w:val="29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</w:tr>
      <w:tr w:rsidR="00F534C7">
        <w:trPr>
          <w:trHeight w:hRule="exact" w:val="43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</w:tr>
      <w:tr w:rsidR="00F534C7">
        <w:trPr>
          <w:trHeight w:hRule="exact" w:val="45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</w:tr>
      <w:tr w:rsidR="00F534C7">
        <w:trPr>
          <w:trHeight w:hRule="exact" w:val="45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</w:tr>
      <w:tr w:rsidR="00F534C7">
        <w:trPr>
          <w:trHeight w:hRule="exact" w:val="29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</w:tr>
      <w:tr w:rsidR="00F534C7">
        <w:trPr>
          <w:trHeight w:hRule="exact" w:val="45"/>
        </w:trPr>
        <w:tc>
          <w:tcPr>
            <w:tcW w:w="3221" w:type="pct"/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F534C7" w:rsidRDefault="00F534C7">
            <w:pPr>
              <w:pStyle w:val="NoSpacing"/>
              <w:rPr>
                <w:sz w:val="8"/>
                <w:szCs w:val="8"/>
              </w:rPr>
            </w:pPr>
          </w:p>
        </w:tc>
      </w:tr>
    </w:tbl>
    <w:p w:rsidR="00F534C7" w:rsidRDefault="00F534C7"/>
    <w:sdt>
      <w:sdtPr>
        <w:alias w:val="Resume Name"/>
        <w:tag w:val="Resume Name"/>
        <w:id w:val="-1951695201"/>
        <w:placeholder>
          <w:docPart w:val="AAF0BA94D3C94A0BA9A2CA660242C515"/>
        </w:placeholder>
        <w:docPartList>
          <w:docPartGallery w:val="Quick Parts"/>
          <w:docPartCategory w:val=" Resume Name"/>
        </w:docPartList>
      </w:sdtPr>
      <w:sdtEndPr/>
      <w:sdtContent>
        <w:p w:rsidR="00F534C7" w:rsidRDefault="00F534C7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F534C7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12AF145733FB4828ABBC62E92AB7F9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534C7" w:rsidRDefault="008C0EE7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FirstName LastName</w:t>
                    </w:r>
                  </w:p>
                </w:sdtContent>
              </w:sdt>
              <w:p w:rsidR="00F534C7" w:rsidRDefault="001C3BDF">
                <w:pPr>
                  <w:spacing w:after="0" w:line="240" w:lineRule="auto"/>
                  <w:rPr>
                    <w:color w:val="424456" w:themeColor="text2"/>
                  </w:rPr>
                </w:pPr>
                <w:sdt>
                  <w:sdtPr>
                    <w:rPr>
                      <w:color w:val="424456" w:themeColor="text2"/>
                    </w:rPr>
                    <w:id w:val="3054513"/>
                    <w:placeholder>
                      <w:docPart w:val="3B25BE9B8A9F4F50896835123480ACFB"/>
                    </w:placeholder>
                    <w:temporary/>
                    <w:showingPlcHdr/>
                    <w:text w:multiLine="1"/>
                  </w:sdtPr>
                  <w:sdtEndPr/>
                  <w:sdtContent>
                    <w:r>
                      <w:rPr>
                        <w:color w:val="424456" w:themeColor="text2"/>
                      </w:rPr>
                      <w:t>[Type your address]</w:t>
                    </w:r>
                  </w:sdtContent>
                </w:sdt>
              </w:p>
              <w:sdt>
                <w:sdtPr>
                  <w:rPr>
                    <w:color w:val="424456" w:themeColor="text2"/>
                  </w:rPr>
                  <w:id w:val="3054528"/>
                  <w:placeholder>
                    <w:docPart w:val="BDADA055464143A79E649EFE1E87EB7B"/>
                  </w:placeholder>
                  <w:temporary/>
                  <w:showingPlcHdr/>
                  <w:text/>
                </w:sdtPr>
                <w:sdtEndPr/>
                <w:sdtContent>
                  <w:p w:rsidR="00F534C7" w:rsidRDefault="001C3BDF">
                    <w:pPr>
                      <w:spacing w:after="0" w:line="240" w:lineRule="auto"/>
                      <w:rPr>
                        <w:color w:val="424456" w:themeColor="text2"/>
                      </w:rPr>
                    </w:pPr>
                    <w:r>
                      <w:rPr>
                        <w:color w:val="424456" w:themeColor="text2"/>
                      </w:rPr>
                      <w:t>[Type the phone number]</w:t>
                    </w:r>
                  </w:p>
                </w:sdtContent>
              </w:sdt>
              <w:sdt>
                <w:sdtPr>
                  <w:rPr>
                    <w:color w:val="424456" w:themeColor="text2"/>
                  </w:rPr>
                  <w:id w:val="3054544"/>
                  <w:placeholder>
                    <w:docPart w:val="727C79AB47B04340842A1C2D78748336"/>
                  </w:placeholder>
                  <w:temporary/>
                  <w:showingPlcHdr/>
                  <w:text/>
                </w:sdtPr>
                <w:sdtEndPr/>
                <w:sdtContent>
                  <w:p w:rsidR="00F534C7" w:rsidRDefault="001C3BDF">
                    <w:pPr>
                      <w:spacing w:after="0" w:line="240" w:lineRule="auto"/>
                      <w:rPr>
                        <w:color w:val="424456" w:themeColor="text2"/>
                      </w:rPr>
                    </w:pPr>
                    <w:r>
                      <w:rPr>
                        <w:color w:val="424456" w:themeColor="text2"/>
                      </w:rPr>
                      <w:t>[Type the fax number]</w:t>
                    </w:r>
                  </w:p>
                </w:sdtContent>
              </w:sdt>
              <w:p w:rsidR="00F534C7" w:rsidRDefault="001C3BDF">
                <w:pPr>
                  <w:spacing w:after="0" w:line="240" w:lineRule="auto"/>
                </w:pPr>
                <w:sdt>
                  <w:sdtPr>
                    <w:rPr>
                      <w:color w:val="424456" w:themeColor="text2"/>
                    </w:rPr>
                    <w:id w:val="3054568"/>
                    <w:placeholder>
                      <w:docPart w:val="9AD230D132A14621BE42759B38B97095"/>
                    </w:placeholder>
                    <w:temporary/>
                    <w:showingPlcHdr/>
                    <w:text/>
                  </w:sdtPr>
                  <w:sdtEndPr/>
                  <w:sdtContent>
                    <w:r>
                      <w:rPr>
                        <w:color w:val="424456" w:themeColor="text2"/>
                      </w:rPr>
                      <w:t>[Type your website]</w:t>
                    </w:r>
                  </w:sdtContent>
                </w:sdt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F534C7" w:rsidRDefault="00F534C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F534C7" w:rsidRDefault="001C3BDF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33"/>
        <w:gridCol w:w="8063"/>
      </w:tblGrid>
      <w:tr w:rsidR="00F534C7">
        <w:trPr>
          <w:jc w:val="center"/>
        </w:trPr>
        <w:tc>
          <w:tcPr>
            <w:tcW w:w="2266" w:type="dxa"/>
            <w:shd w:val="clear" w:color="auto" w:fill="auto"/>
          </w:tcPr>
          <w:p w:rsidR="00F534C7" w:rsidRDefault="001C3BDF">
            <w:pPr>
              <w:pStyle w:val="Section"/>
              <w:framePr w:hSpace="0" w:wrap="auto" w:hAnchor="text" w:xAlign="left" w:yAlign="inline"/>
            </w:pPr>
            <w:r>
              <w:t>Objective</w:t>
            </w:r>
          </w:p>
        </w:tc>
        <w:tc>
          <w:tcPr>
            <w:tcW w:w="8296" w:type="dxa"/>
            <w:shd w:val="clear" w:color="auto" w:fill="auto"/>
          </w:tcPr>
          <w:p w:rsidR="00F534C7" w:rsidRDefault="001C3BDF">
            <w:pPr>
              <w:spacing w:after="0" w:line="240" w:lineRule="auto"/>
              <w:rPr>
                <w:color w:val="424456" w:themeColor="text2"/>
              </w:rPr>
            </w:pPr>
            <w:sdt>
              <w:sdtPr>
                <w:rPr>
                  <w:color w:val="424456" w:themeColor="text2"/>
                </w:rPr>
                <w:id w:val="465316063"/>
                <w:placeholder>
                  <w:docPart w:val="BEE8796B19654917B1715EDB4B7C7FCA"/>
                </w:placeholder>
                <w:temporary/>
                <w:showingPlcHdr/>
                <w:text/>
              </w:sdtPr>
              <w:sdtEndPr/>
              <w:sdtContent>
                <w:r>
                  <w:rPr>
                    <w:color w:val="424456" w:themeColor="text2"/>
                  </w:rPr>
                  <w:t>[Type your objectives]</w:t>
                </w:r>
              </w:sdtContent>
            </w:sdt>
            <w:r w:rsidR="008C0EE7">
              <w:rPr>
                <w:color w:val="424456" w:themeColor="text2"/>
              </w:rPr>
              <w:t>, what is the purpose of this resume?</w:t>
            </w:r>
          </w:p>
          <w:p w:rsidR="00F534C7" w:rsidRDefault="00F534C7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F534C7">
        <w:trPr>
          <w:jc w:val="center"/>
        </w:trPr>
        <w:tc>
          <w:tcPr>
            <w:tcW w:w="2266" w:type="dxa"/>
            <w:shd w:val="clear" w:color="auto" w:fill="auto"/>
          </w:tcPr>
          <w:p w:rsidR="00F534C7" w:rsidRDefault="001C3BDF">
            <w:pPr>
              <w:pStyle w:val="Section"/>
              <w:framePr w:hSpace="0" w:wrap="auto" w:hAnchor="text" w:xAlign="left" w:yAlign="inline"/>
            </w:pPr>
            <w:r>
              <w:t>Skills</w:t>
            </w:r>
          </w:p>
        </w:tc>
        <w:tc>
          <w:tcPr>
            <w:tcW w:w="8296" w:type="dxa"/>
            <w:shd w:val="clear" w:color="auto" w:fill="auto"/>
          </w:tcPr>
          <w:p w:rsidR="00F534C7" w:rsidRDefault="001C3BDF">
            <w:pPr>
              <w:pStyle w:val="ListBullet"/>
              <w:rPr>
                <w:b/>
                <w:bCs/>
                <w:color w:val="213F43" w:themeColor="accent2" w:themeShade="80"/>
              </w:rPr>
            </w:pPr>
            <w:sdt>
              <w:sdtPr>
                <w:rPr>
                  <w:b/>
                  <w:bCs/>
                  <w:color w:val="213F43" w:themeColor="accent2" w:themeShade="80"/>
                </w:rPr>
                <w:id w:val="465316073"/>
                <w:placeholder>
                  <w:docPart w:val="DFFEA25A819D4E11A04F37DBDF2C6BA0"/>
                </w:placeholder>
                <w:temporary/>
                <w:showingPlcHdr/>
                <w:text/>
              </w:sdtPr>
              <w:sdtEndPr>
                <w:rPr>
                  <w:b w:val="0"/>
                  <w:color w:val="213F43" w:themeColor="accent2" w:themeShade="80"/>
                </w:rPr>
              </w:sdtEndPr>
              <w:sdtContent>
                <w:r w:rsidRPr="008C0EE7">
                  <w:rPr>
                    <w:color w:val="213F43" w:themeColor="accent2" w:themeShade="80"/>
                  </w:rPr>
                  <w:t>[Type list of skills]</w:t>
                </w:r>
              </w:sdtContent>
            </w:sdt>
            <w:r w:rsidR="008C0EE7" w:rsidRPr="008C0EE7">
              <w:rPr>
                <w:bCs/>
                <w:color w:val="213F43" w:themeColor="accent2" w:themeShade="80"/>
              </w:rPr>
              <w:t>, anything that you are good at!</w:t>
            </w:r>
            <w:bookmarkStart w:id="0" w:name="_GoBack"/>
            <w:bookmarkEnd w:id="0"/>
          </w:p>
        </w:tc>
      </w:tr>
      <w:tr w:rsidR="00F534C7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F534C7" w:rsidRDefault="00F534C7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F534C7" w:rsidRDefault="00F534C7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F534C7">
        <w:trPr>
          <w:jc w:val="center"/>
        </w:trPr>
        <w:tc>
          <w:tcPr>
            <w:tcW w:w="2266" w:type="dxa"/>
            <w:shd w:val="clear" w:color="auto" w:fill="auto"/>
          </w:tcPr>
          <w:p w:rsidR="00F534C7" w:rsidRDefault="001C3BDF">
            <w:pPr>
              <w:pStyle w:val="Section"/>
              <w:framePr w:hSpace="0" w:wrap="auto" w:hAnchor="text" w:xAlign="left" w:yAlign="inline"/>
            </w:pPr>
            <w:r>
              <w:t>Education</w:t>
            </w:r>
          </w:p>
        </w:tc>
        <w:tc>
          <w:tcPr>
            <w:tcW w:w="8296" w:type="dxa"/>
            <w:shd w:val="clear" w:color="auto" w:fill="auto"/>
          </w:tcPr>
          <w:p w:rsidR="00F534C7" w:rsidRDefault="001C3BDF">
            <w:pPr>
              <w:pStyle w:val="Subsection"/>
              <w:framePr w:hSpace="0" w:wrap="auto" w:hAnchor="text" w:xAlign="left" w:yAlign="inline"/>
            </w:pPr>
            <w:sdt>
              <w:sdtPr>
                <w:id w:val="2657532"/>
                <w:placeholder>
                  <w:docPart w:val="12C8646E3AD04324960542A653F94082"/>
                </w:placeholder>
                <w:temporary/>
                <w:showingPlcHdr/>
                <w:text/>
              </w:sdtPr>
              <w:sdtEndPr/>
              <w:sdtContent>
                <w:r>
                  <w:t>[Type the school name]</w:t>
                </w:r>
              </w:sdtContent>
            </w:sdt>
          </w:p>
          <w:sdt>
            <w:sdtPr>
              <w:rPr>
                <w:color w:val="424456" w:themeColor="text2"/>
              </w:rPr>
              <w:id w:val="8688241"/>
              <w:placeholder>
                <w:docPart w:val="AC6AED09BC61489FA36CF89399169B8A"/>
              </w:placeholder>
              <w:temporary/>
              <w:showingPlcHdr/>
              <w:text/>
            </w:sdtPr>
            <w:sdtEndPr/>
            <w:sdtContent>
              <w:p w:rsidR="00F534C7" w:rsidRDefault="001C3BDF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[Type the completion date]</w:t>
                </w:r>
              </w:p>
            </w:sdtContent>
          </w:sdt>
          <w:p w:rsidR="00F534C7" w:rsidRDefault="001C3BDF">
            <w:pPr>
              <w:pStyle w:val="ListBullet"/>
              <w:rPr>
                <w:color w:val="213F43" w:themeColor="accent2" w:themeShade="80"/>
              </w:rPr>
            </w:pPr>
            <w:sdt>
              <w:sdtPr>
                <w:rPr>
                  <w:color w:val="213F43" w:themeColor="accent2" w:themeShade="80"/>
                </w:rPr>
                <w:id w:val="2657551"/>
                <w:placeholder>
                  <w:docPart w:val="0E7156AB52264E469339414E5F42D570"/>
                </w:placeholder>
                <w:temporary/>
                <w:showingPlcHdr/>
                <w:text/>
              </w:sdtPr>
              <w:sdtEndPr>
                <w:rPr>
                  <w:color w:val="213F43" w:themeColor="accent2" w:themeShade="80"/>
                </w:rPr>
              </w:sdtEndPr>
              <w:sdtContent>
                <w:r>
                  <w:rPr>
                    <w:color w:val="213F43" w:themeColor="accent2" w:themeShade="80"/>
                  </w:rPr>
                  <w:t>[Type list of accomplishments]</w:t>
                </w:r>
              </w:sdtContent>
            </w:sdt>
            <w:r w:rsidR="008C0EE7">
              <w:rPr>
                <w:color w:val="213F43" w:themeColor="accent2" w:themeShade="80"/>
              </w:rPr>
              <w:t>, any awards you have received? Any remarks from teachers? Scores, marks, exam results</w:t>
            </w:r>
          </w:p>
        </w:tc>
      </w:tr>
      <w:tr w:rsidR="00F534C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F534C7" w:rsidRDefault="00F534C7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F534C7" w:rsidRDefault="00F534C7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F534C7">
        <w:trPr>
          <w:jc w:val="center"/>
        </w:trPr>
        <w:tc>
          <w:tcPr>
            <w:tcW w:w="2266" w:type="dxa"/>
            <w:shd w:val="clear" w:color="auto" w:fill="auto"/>
          </w:tcPr>
          <w:p w:rsidR="00F534C7" w:rsidRDefault="001C3BDF">
            <w:pPr>
              <w:pStyle w:val="Section"/>
              <w:framePr w:hSpace="0" w:wrap="auto" w:hAnchor="text" w:xAlign="left" w:yAlign="inline"/>
            </w:pPr>
            <w:r>
              <w:t>Experience</w:t>
            </w:r>
          </w:p>
          <w:p w:rsidR="00F534C7" w:rsidRDefault="00F534C7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F534C7" w:rsidRDefault="001C3BDF">
            <w:pPr>
              <w:pStyle w:val="Subsection"/>
              <w:framePr w:hSpace="0" w:wrap="auto" w:hAnchor="text" w:xAlign="left" w:yAlign="inline"/>
              <w:rPr>
                <w:color w:val="438086" w:themeColor="accent2"/>
              </w:rPr>
            </w:pPr>
            <w:sdt>
              <w:sdtPr>
                <w:id w:val="2657588"/>
                <w:placeholder>
                  <w:docPart w:val="0027C71D0C07446BB1A16D817EAD73C2"/>
                </w:placeholder>
                <w:temporary/>
                <w:showingPlcHdr/>
                <w:text/>
              </w:sdtPr>
              <w:sdtEndPr/>
              <w:sdtContent>
                <w:r>
                  <w:t>[Type the job title]</w:t>
                </w:r>
              </w:sdtContent>
            </w:sdt>
          </w:p>
          <w:p w:rsidR="00F534C7" w:rsidRDefault="001C3BDF">
            <w:pPr>
              <w:spacing w:after="0" w:line="240" w:lineRule="auto"/>
              <w:rPr>
                <w:color w:val="424456" w:themeColor="text2"/>
              </w:rPr>
            </w:pPr>
            <w:sdt>
              <w:sdtPr>
                <w:rPr>
                  <w:color w:val="424456" w:themeColor="text2"/>
                </w:rPr>
                <w:id w:val="8688252"/>
                <w:placeholder>
                  <w:docPart w:val="8E0992219E124557BFB47D162B533DFC"/>
                </w:placeholder>
                <w:temporary/>
                <w:showingPlcHdr/>
                <w:text/>
              </w:sdtPr>
              <w:sdtEndPr/>
              <w:sdtContent>
                <w:r>
                  <w:rPr>
                    <w:color w:val="424456" w:themeColor="text2"/>
                  </w:rPr>
                  <w:t>[Type the start date]</w:t>
                </w:r>
              </w:sdtContent>
            </w:sdt>
            <w:r>
              <w:rPr>
                <w:color w:val="424456" w:themeColor="text2"/>
              </w:rPr>
              <w:t xml:space="preserve">– </w:t>
            </w:r>
            <w:sdt>
              <w:sdtPr>
                <w:rPr>
                  <w:color w:val="424456" w:themeColor="text2"/>
                </w:rPr>
                <w:id w:val="8688261"/>
                <w:placeholder>
                  <w:docPart w:val="4818FC4E6B9F49348CD559127161742C"/>
                </w:placeholder>
                <w:temporary/>
                <w:showingPlcHdr/>
                <w:text/>
              </w:sdtPr>
              <w:sdtEndPr/>
              <w:sdtContent>
                <w:r>
                  <w:rPr>
                    <w:color w:val="424456" w:themeColor="text2"/>
                  </w:rPr>
                  <w:t>[Type the end date]</w:t>
                </w:r>
              </w:sdtContent>
            </w:sdt>
          </w:p>
          <w:p w:rsidR="00F534C7" w:rsidRDefault="001C3BDF">
            <w:pPr>
              <w:spacing w:after="0" w:line="240" w:lineRule="auto"/>
              <w:rPr>
                <w:color w:val="424456" w:themeColor="text2"/>
              </w:rPr>
            </w:pPr>
            <w:sdt>
              <w:sdtPr>
                <w:rPr>
                  <w:color w:val="424456" w:themeColor="text2"/>
                </w:rPr>
                <w:id w:val="2657641"/>
                <w:placeholder>
                  <w:docPart w:val="6963B0F8529A46328C6793C7A7E13B3C"/>
                </w:placeholder>
                <w:temporary/>
                <w:showingPlcHdr/>
                <w:text/>
              </w:sdtPr>
              <w:sdtEndPr/>
              <w:sdtContent>
                <w:r>
                  <w:rPr>
                    <w:color w:val="424456" w:themeColor="text2"/>
                  </w:rPr>
                  <w:t>[Type the job responsibility]</w:t>
                </w:r>
              </w:sdtContent>
            </w:sdt>
            <w:r w:rsidR="008C0EE7">
              <w:rPr>
                <w:color w:val="424456" w:themeColor="text2"/>
              </w:rPr>
              <w:t>, what kind of job (paid or unpaid) have you done in the past that you have learned from?</w:t>
            </w:r>
          </w:p>
          <w:p w:rsidR="00F534C7" w:rsidRDefault="00F534C7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</w:p>
        </w:tc>
      </w:tr>
    </w:tbl>
    <w:p w:rsidR="00F534C7" w:rsidRDefault="00F534C7">
      <w:pPr>
        <w:rPr>
          <w:rStyle w:val="SubtleReference"/>
          <w:i w:val="0"/>
          <w:iCs/>
        </w:rPr>
      </w:pPr>
    </w:p>
    <w:sectPr w:rsidR="00F534C7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BDF" w:rsidRDefault="001C3BDF">
      <w:pPr>
        <w:spacing w:after="0" w:line="240" w:lineRule="auto"/>
      </w:pPr>
      <w:r>
        <w:separator/>
      </w:r>
    </w:p>
  </w:endnote>
  <w:endnote w:type="continuationSeparator" w:id="0">
    <w:p w:rsidR="001C3BDF" w:rsidRDefault="001C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BDF" w:rsidRDefault="001C3BDF">
      <w:pPr>
        <w:spacing w:after="0" w:line="240" w:lineRule="auto"/>
      </w:pPr>
      <w:r>
        <w:separator/>
      </w:r>
    </w:p>
  </w:footnote>
  <w:footnote w:type="continuationSeparator" w:id="0">
    <w:p w:rsidR="001C3BDF" w:rsidRDefault="001C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E7"/>
    <w:rsid w:val="001C3BDF"/>
    <w:rsid w:val="008C0EE7"/>
    <w:rsid w:val="00F534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A917CC74-29D6-4AD3-9C36-87C32142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ya\AppData\Roaming\Microsoft\Templates\Resume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F0BA94D3C94A0BA9A2CA660242C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A61B-B464-4579-9AA9-90306C9E038D}"/>
      </w:docPartPr>
      <w:docPartBody>
        <w:p w:rsidR="00000000" w:rsidRDefault="00E119FC">
          <w:pPr>
            <w:pStyle w:val="AAF0BA94D3C94A0BA9A2CA660242C51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2AF145733FB4828ABBC62E92AB7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9CAA-48D1-47CB-ACFB-1607B39B9A99}"/>
      </w:docPartPr>
      <w:docPartBody>
        <w:p w:rsidR="00000000" w:rsidRDefault="00E119FC">
          <w:pPr>
            <w:pStyle w:val="12AF145733FB4828ABBC62E92AB7F981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  <w:docPart>
      <w:docPartPr>
        <w:name w:val="3B25BE9B8A9F4F50896835123480A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9ED3-2AE1-4895-B376-0A786CCE3637}"/>
      </w:docPartPr>
      <w:docPartBody>
        <w:p w:rsidR="00000000" w:rsidRDefault="00E119FC">
          <w:pPr>
            <w:pStyle w:val="3B25BE9B8A9F4F50896835123480ACF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BDADA055464143A79E649EFE1E87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7B3DD-1949-4A9A-A81B-3528F8372386}"/>
      </w:docPartPr>
      <w:docPartBody>
        <w:p w:rsidR="00000000" w:rsidRDefault="00E119FC">
          <w:pPr>
            <w:pStyle w:val="BDADA055464143A79E649EFE1E87EB7B"/>
          </w:pPr>
          <w:r>
            <w:rPr>
              <w:color w:val="44546A" w:themeColor="text2"/>
            </w:rPr>
            <w:t>[Type the phone number]</w:t>
          </w:r>
        </w:p>
      </w:docPartBody>
    </w:docPart>
    <w:docPart>
      <w:docPartPr>
        <w:name w:val="727C79AB47B04340842A1C2D78748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C2F7-C1FB-4A9E-95F8-8B0D16F03E77}"/>
      </w:docPartPr>
      <w:docPartBody>
        <w:p w:rsidR="00000000" w:rsidRDefault="00E119FC">
          <w:pPr>
            <w:pStyle w:val="727C79AB47B04340842A1C2D78748336"/>
          </w:pPr>
          <w:r>
            <w:rPr>
              <w:color w:val="44546A" w:themeColor="text2"/>
            </w:rPr>
            <w:t>[Type the fax number]</w:t>
          </w:r>
        </w:p>
      </w:docPartBody>
    </w:docPart>
    <w:docPart>
      <w:docPartPr>
        <w:name w:val="9AD230D132A14621BE42759B38B97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1325F-8021-4ACB-80CA-E1D7AE74291D}"/>
      </w:docPartPr>
      <w:docPartBody>
        <w:p w:rsidR="00000000" w:rsidRDefault="00E119FC">
          <w:pPr>
            <w:pStyle w:val="9AD230D132A14621BE42759B38B97095"/>
          </w:pPr>
          <w:r>
            <w:rPr>
              <w:color w:val="44546A" w:themeColor="text2"/>
            </w:rPr>
            <w:t>[Type your website]</w:t>
          </w:r>
        </w:p>
      </w:docPartBody>
    </w:docPart>
    <w:docPart>
      <w:docPartPr>
        <w:name w:val="BEE8796B19654917B1715EDB4B7C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57A44-F8D6-4C66-84BF-E0B0A3DF9BCB}"/>
      </w:docPartPr>
      <w:docPartBody>
        <w:p w:rsidR="00000000" w:rsidRDefault="00E119FC">
          <w:pPr>
            <w:pStyle w:val="BEE8796B19654917B1715EDB4B7C7FCA"/>
          </w:pPr>
          <w:r>
            <w:rPr>
              <w:color w:val="44546A" w:themeColor="text2"/>
            </w:rPr>
            <w:t>[Type your objectives]</w:t>
          </w:r>
        </w:p>
      </w:docPartBody>
    </w:docPart>
    <w:docPart>
      <w:docPartPr>
        <w:name w:val="DFFEA25A819D4E11A04F37DBDF2C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C2A7-FC33-46F1-A6B1-4314462A44AF}"/>
      </w:docPartPr>
      <w:docPartBody>
        <w:p w:rsidR="00000000" w:rsidRDefault="00E119FC">
          <w:pPr>
            <w:pStyle w:val="DFFEA25A819D4E11A04F37DBDF2C6BA0"/>
          </w:pPr>
          <w:r>
            <w:t>[Type list of skills]</w:t>
          </w:r>
        </w:p>
      </w:docPartBody>
    </w:docPart>
    <w:docPart>
      <w:docPartPr>
        <w:name w:val="12C8646E3AD04324960542A653F94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83CDB-B694-435B-BBD1-4829F1110356}"/>
      </w:docPartPr>
      <w:docPartBody>
        <w:p w:rsidR="00000000" w:rsidRDefault="00E119FC">
          <w:pPr>
            <w:pStyle w:val="12C8646E3AD04324960542A653F94082"/>
          </w:pPr>
          <w:r>
            <w:t>[Type the school name]</w:t>
          </w:r>
        </w:p>
      </w:docPartBody>
    </w:docPart>
    <w:docPart>
      <w:docPartPr>
        <w:name w:val="AC6AED09BC61489FA36CF89399169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D03B5-D3AE-48CF-95ED-A0C1ED8DAB02}"/>
      </w:docPartPr>
      <w:docPartBody>
        <w:p w:rsidR="00000000" w:rsidRDefault="00E119FC">
          <w:pPr>
            <w:pStyle w:val="AC6AED09BC61489FA36CF89399169B8A"/>
          </w:pPr>
          <w:r>
            <w:rPr>
              <w:color w:val="44546A" w:themeColor="text2"/>
            </w:rPr>
            <w:t>[Type the completion date]</w:t>
          </w:r>
        </w:p>
      </w:docPartBody>
    </w:docPart>
    <w:docPart>
      <w:docPartPr>
        <w:name w:val="0E7156AB52264E469339414E5F4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41F07-92B8-4845-8CE4-C4EC6E8964CB}"/>
      </w:docPartPr>
      <w:docPartBody>
        <w:p w:rsidR="00000000" w:rsidRDefault="00E119FC">
          <w:pPr>
            <w:pStyle w:val="0E7156AB52264E469339414E5F42D570"/>
          </w:pPr>
          <w:r>
            <w:t>[Type list of accomplishments]</w:t>
          </w:r>
        </w:p>
      </w:docPartBody>
    </w:docPart>
    <w:docPart>
      <w:docPartPr>
        <w:name w:val="0027C71D0C07446BB1A16D817EAD7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83075-234B-4BED-B32D-07460303C860}"/>
      </w:docPartPr>
      <w:docPartBody>
        <w:p w:rsidR="00000000" w:rsidRDefault="00E119FC">
          <w:pPr>
            <w:pStyle w:val="0027C71D0C07446BB1A16D817EAD73C2"/>
          </w:pPr>
          <w:r>
            <w:t>[Type the job title]</w:t>
          </w:r>
        </w:p>
      </w:docPartBody>
    </w:docPart>
    <w:docPart>
      <w:docPartPr>
        <w:name w:val="8E0992219E124557BFB47D162B533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44EA-EE9A-4AA2-B065-325CA6A4652A}"/>
      </w:docPartPr>
      <w:docPartBody>
        <w:p w:rsidR="00000000" w:rsidRDefault="00E119FC">
          <w:pPr>
            <w:pStyle w:val="8E0992219E124557BFB47D162B533DFC"/>
          </w:pPr>
          <w:r>
            <w:rPr>
              <w:color w:val="44546A" w:themeColor="text2"/>
            </w:rPr>
            <w:t>[Type the start date]</w:t>
          </w:r>
        </w:p>
      </w:docPartBody>
    </w:docPart>
    <w:docPart>
      <w:docPartPr>
        <w:name w:val="4818FC4E6B9F49348CD559127161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D1C1B-D9F2-4E70-8585-E32715C91026}"/>
      </w:docPartPr>
      <w:docPartBody>
        <w:p w:rsidR="00000000" w:rsidRDefault="00E119FC">
          <w:pPr>
            <w:pStyle w:val="4818FC4E6B9F49348CD559127161742C"/>
          </w:pPr>
          <w:r>
            <w:rPr>
              <w:color w:val="44546A" w:themeColor="text2"/>
            </w:rPr>
            <w:t>[Type the end date]</w:t>
          </w:r>
        </w:p>
      </w:docPartBody>
    </w:docPart>
    <w:docPart>
      <w:docPartPr>
        <w:name w:val="6963B0F8529A46328C6793C7A7E1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EDA06-AA3C-41F5-B210-118A21241D64}"/>
      </w:docPartPr>
      <w:docPartBody>
        <w:p w:rsidR="00000000" w:rsidRDefault="00E119FC">
          <w:pPr>
            <w:pStyle w:val="6963B0F8529A46328C6793C7A7E13B3C"/>
          </w:pPr>
          <w:r>
            <w:rPr>
              <w:color w:val="44546A" w:themeColor="text2"/>
            </w:rPr>
            <w:t>[Type the job responsibility]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FC"/>
    <w:rsid w:val="00E1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AF0BA94D3C94A0BA9A2CA660242C515">
    <w:name w:val="AAF0BA94D3C94A0BA9A2CA660242C515"/>
  </w:style>
  <w:style w:type="paragraph" w:customStyle="1" w:styleId="12AF145733FB4828ABBC62E92AB7F981">
    <w:name w:val="12AF145733FB4828ABBC62E92AB7F981"/>
  </w:style>
  <w:style w:type="paragraph" w:customStyle="1" w:styleId="3B25BE9B8A9F4F50896835123480ACFB">
    <w:name w:val="3B25BE9B8A9F4F50896835123480ACFB"/>
  </w:style>
  <w:style w:type="paragraph" w:customStyle="1" w:styleId="BDADA055464143A79E649EFE1E87EB7B">
    <w:name w:val="BDADA055464143A79E649EFE1E87EB7B"/>
  </w:style>
  <w:style w:type="paragraph" w:customStyle="1" w:styleId="727C79AB47B04340842A1C2D78748336">
    <w:name w:val="727C79AB47B04340842A1C2D78748336"/>
  </w:style>
  <w:style w:type="paragraph" w:customStyle="1" w:styleId="9AD230D132A14621BE42759B38B97095">
    <w:name w:val="9AD230D132A14621BE42759B38B97095"/>
  </w:style>
  <w:style w:type="paragraph" w:customStyle="1" w:styleId="BEE8796B19654917B1715EDB4B7C7FCA">
    <w:name w:val="BEE8796B19654917B1715EDB4B7C7FCA"/>
  </w:style>
  <w:style w:type="paragraph" w:customStyle="1" w:styleId="DFFEA25A819D4E11A04F37DBDF2C6BA0">
    <w:name w:val="DFFEA25A819D4E11A04F37DBDF2C6BA0"/>
  </w:style>
  <w:style w:type="paragraph" w:customStyle="1" w:styleId="12C8646E3AD04324960542A653F94082">
    <w:name w:val="12C8646E3AD04324960542A653F94082"/>
  </w:style>
  <w:style w:type="paragraph" w:customStyle="1" w:styleId="AC6AED09BC61489FA36CF89399169B8A">
    <w:name w:val="AC6AED09BC61489FA36CF89399169B8A"/>
  </w:style>
  <w:style w:type="paragraph" w:customStyle="1" w:styleId="0E7156AB52264E469339414E5F42D570">
    <w:name w:val="0E7156AB52264E469339414E5F42D570"/>
  </w:style>
  <w:style w:type="paragraph" w:customStyle="1" w:styleId="0027C71D0C07446BB1A16D817EAD73C2">
    <w:name w:val="0027C71D0C07446BB1A16D817EAD73C2"/>
  </w:style>
  <w:style w:type="paragraph" w:customStyle="1" w:styleId="8E0992219E124557BFB47D162B533DFC">
    <w:name w:val="8E0992219E124557BFB47D162B533DFC"/>
  </w:style>
  <w:style w:type="paragraph" w:customStyle="1" w:styleId="4818FC4E6B9F49348CD559127161742C">
    <w:name w:val="4818FC4E6B9F49348CD559127161742C"/>
  </w:style>
  <w:style w:type="paragraph" w:customStyle="1" w:styleId="6963B0F8529A46328C6793C7A7E13B3C">
    <w:name w:val="6963B0F8529A46328C6793C7A7E13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9DE576CD-FB97-4334-B554-95B2D94DF9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(Urban theme).dotx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FirstName LastName</dc:creator>
  <cp:keywords/>
  <cp:lastModifiedBy>Kavya Magham</cp:lastModifiedBy>
  <cp:revision>1</cp:revision>
  <dcterms:created xsi:type="dcterms:W3CDTF">2016-11-17T18:41:00Z</dcterms:created>
  <dcterms:modified xsi:type="dcterms:W3CDTF">2016-11-17T18:46:00Z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